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41F1" w14:textId="5047A87E" w:rsidR="009A159C" w:rsidRDefault="00411FDF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130D94">
        <w:rPr>
          <w:i/>
          <w:sz w:val="28"/>
          <w:szCs w:val="28"/>
        </w:rPr>
        <w:t>4</w:t>
      </w:r>
    </w:p>
    <w:p w14:paraId="1F5E9631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0AB48EE6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4BDAD0C4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4F1" w14:paraId="7C7AC5DA" w14:textId="77777777" w:rsidTr="00E74B84">
        <w:tc>
          <w:tcPr>
            <w:tcW w:w="3116" w:type="dxa"/>
          </w:tcPr>
          <w:p w14:paraId="4BB794A7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CCEAED8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00168F0E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A004F1" w14:paraId="4D006A23" w14:textId="77777777" w:rsidTr="00E74B84">
        <w:trPr>
          <w:trHeight w:val="377"/>
        </w:trPr>
        <w:tc>
          <w:tcPr>
            <w:tcW w:w="3116" w:type="dxa"/>
          </w:tcPr>
          <w:p w14:paraId="0D053E20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Neelesh Maharjan</w:t>
            </w:r>
          </w:p>
        </w:tc>
        <w:tc>
          <w:tcPr>
            <w:tcW w:w="3117" w:type="dxa"/>
          </w:tcPr>
          <w:p w14:paraId="1D2D118B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C0838743</w:t>
            </w:r>
          </w:p>
        </w:tc>
        <w:tc>
          <w:tcPr>
            <w:tcW w:w="3117" w:type="dxa"/>
          </w:tcPr>
          <w:p w14:paraId="6506B2A6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A004F1" w14:paraId="4754416D" w14:textId="77777777" w:rsidTr="00E74B84">
        <w:tc>
          <w:tcPr>
            <w:tcW w:w="3116" w:type="dxa"/>
          </w:tcPr>
          <w:p w14:paraId="23F4A6C5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Anila Sunny</w:t>
            </w:r>
          </w:p>
        </w:tc>
        <w:tc>
          <w:tcPr>
            <w:tcW w:w="3117" w:type="dxa"/>
          </w:tcPr>
          <w:p w14:paraId="7BAE962D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C0842969</w:t>
            </w:r>
          </w:p>
        </w:tc>
        <w:tc>
          <w:tcPr>
            <w:tcW w:w="3117" w:type="dxa"/>
          </w:tcPr>
          <w:p w14:paraId="73C4288B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A004F1" w14:paraId="1BFA17CD" w14:textId="77777777" w:rsidTr="00E74B84">
        <w:tc>
          <w:tcPr>
            <w:tcW w:w="3116" w:type="dxa"/>
          </w:tcPr>
          <w:p w14:paraId="065EBFDA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Anupriya Haridas</w:t>
            </w:r>
          </w:p>
        </w:tc>
        <w:tc>
          <w:tcPr>
            <w:tcW w:w="3117" w:type="dxa"/>
          </w:tcPr>
          <w:p w14:paraId="7BF2CC15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C0860514</w:t>
            </w:r>
          </w:p>
        </w:tc>
        <w:tc>
          <w:tcPr>
            <w:tcW w:w="3117" w:type="dxa"/>
          </w:tcPr>
          <w:p w14:paraId="2C8C432E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A004F1" w14:paraId="0D24DEE2" w14:textId="77777777" w:rsidTr="00E74B84">
        <w:tc>
          <w:tcPr>
            <w:tcW w:w="3116" w:type="dxa"/>
          </w:tcPr>
          <w:p w14:paraId="646FD003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Abhishek Arora</w:t>
            </w:r>
          </w:p>
        </w:tc>
        <w:tc>
          <w:tcPr>
            <w:tcW w:w="3117" w:type="dxa"/>
          </w:tcPr>
          <w:p w14:paraId="308BFA4D" w14:textId="77777777" w:rsidR="00A004F1" w:rsidRPr="007514B0" w:rsidRDefault="00A004F1" w:rsidP="00E74B84">
            <w:pPr>
              <w:spacing w:after="480"/>
              <w:jc w:val="center"/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C0837189</w:t>
            </w:r>
          </w:p>
        </w:tc>
        <w:tc>
          <w:tcPr>
            <w:tcW w:w="3117" w:type="dxa"/>
          </w:tcPr>
          <w:p w14:paraId="050E3571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A004F1" w14:paraId="74693808" w14:textId="77777777" w:rsidTr="00E74B84">
        <w:tc>
          <w:tcPr>
            <w:tcW w:w="3116" w:type="dxa"/>
          </w:tcPr>
          <w:p w14:paraId="5A874BBB" w14:textId="77777777" w:rsidR="00A004F1" w:rsidRDefault="00A004F1" w:rsidP="00E74B84">
            <w:pPr>
              <w:spacing w:after="480"/>
              <w:jc w:val="center"/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Arman </w:t>
            </w: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Rohaj</w:t>
            </w:r>
            <w:proofErr w:type="spellEnd"/>
          </w:p>
        </w:tc>
        <w:tc>
          <w:tcPr>
            <w:tcW w:w="3117" w:type="dxa"/>
          </w:tcPr>
          <w:p w14:paraId="137137A7" w14:textId="77777777" w:rsidR="00A004F1" w:rsidRDefault="00A004F1" w:rsidP="00E74B84">
            <w:pPr>
              <w:spacing w:after="480"/>
              <w:jc w:val="center"/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C0860916</w:t>
            </w:r>
          </w:p>
        </w:tc>
        <w:tc>
          <w:tcPr>
            <w:tcW w:w="3117" w:type="dxa"/>
          </w:tcPr>
          <w:p w14:paraId="7970B8AA" w14:textId="77777777" w:rsidR="00A004F1" w:rsidRDefault="00A004F1" w:rsidP="00E74B84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D41BD6A" w14:textId="77777777" w:rsidR="00B642AA" w:rsidRDefault="00B642AA" w:rsidP="008A490D">
      <w:pPr>
        <w:spacing w:after="120"/>
        <w:rPr>
          <w:b/>
        </w:rPr>
      </w:pPr>
    </w:p>
    <w:p w14:paraId="7E0C58C1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3AB5EEBB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70945745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05E4DC05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37D9594C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28439C44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44CEA682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46D69FD8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32BEFA69" w14:textId="77777777" w:rsidR="006C17BF" w:rsidRPr="00D30DE1" w:rsidRDefault="006C17BF" w:rsidP="002C3660">
      <w:pPr>
        <w:rPr>
          <w:sz w:val="26"/>
          <w:szCs w:val="26"/>
        </w:rPr>
      </w:pPr>
    </w:p>
    <w:p w14:paraId="639958EC" w14:textId="77777777" w:rsidR="008A490D" w:rsidRPr="00D30DE1" w:rsidRDefault="008A490D" w:rsidP="008A490D">
      <w:pPr>
        <w:rPr>
          <w:sz w:val="26"/>
          <w:szCs w:val="26"/>
        </w:rPr>
      </w:pPr>
    </w:p>
    <w:p w14:paraId="0CF53A37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36C719B6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646590E8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Create a </w:t>
      </w:r>
      <w:proofErr w:type="gramStart"/>
      <w:r w:rsidRPr="00324575">
        <w:rPr>
          <w:rFonts w:ascii="Courier New" w:hAnsi="Courier New" w:cs="Courier New"/>
          <w:sz w:val="26"/>
          <w:szCs w:val="26"/>
        </w:rPr>
        <w:t xml:space="preserve">web 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>based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application using </w:t>
      </w:r>
      <w:r>
        <w:rPr>
          <w:rFonts w:ascii="Courier New" w:hAnsi="Courier New" w:cs="Courier New"/>
          <w:sz w:val="26"/>
          <w:szCs w:val="26"/>
        </w:rPr>
        <w:t xml:space="preserve">JSPs &amp; </w:t>
      </w:r>
      <w:proofErr w:type="spellStart"/>
      <w:r>
        <w:rPr>
          <w:rFonts w:ascii="Courier New" w:hAnsi="Courier New" w:cs="Courier New"/>
          <w:sz w:val="26"/>
          <w:szCs w:val="26"/>
        </w:rPr>
        <w:t>Servlets.</w:t>
      </w:r>
      <w:r w:rsidRPr="00324575">
        <w:rPr>
          <w:rFonts w:ascii="Courier New" w:hAnsi="Courier New" w:cs="Courier New"/>
          <w:sz w:val="26"/>
          <w:szCs w:val="26"/>
        </w:rPr>
        <w:t>Your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</w:p>
    <w:p w14:paraId="277504D3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4F46E5BF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web application should maintain username and password using </w:t>
      </w:r>
    </w:p>
    <w:p w14:paraId="6DE8BB15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145E07A6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all the four tricks available for session Tracking.</w:t>
      </w:r>
    </w:p>
    <w:p w14:paraId="765817E2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2C993C3A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You should be able to perform </w:t>
      </w:r>
      <w:r>
        <w:rPr>
          <w:rFonts w:ascii="Courier New" w:hAnsi="Courier New" w:cs="Courier New"/>
          <w:sz w:val="26"/>
          <w:szCs w:val="26"/>
        </w:rPr>
        <w:t xml:space="preserve">all </w:t>
      </w:r>
      <w:proofErr w:type="gramStart"/>
      <w:r>
        <w:rPr>
          <w:rFonts w:ascii="Courier New" w:hAnsi="Courier New" w:cs="Courier New"/>
          <w:sz w:val="26"/>
          <w:szCs w:val="26"/>
        </w:rPr>
        <w:t xml:space="preserve">these </w:t>
      </w:r>
      <w:r w:rsidRPr="00324575">
        <w:rPr>
          <w:rFonts w:ascii="Courier New" w:hAnsi="Courier New" w:cs="Courier New"/>
          <w:sz w:val="26"/>
          <w:szCs w:val="26"/>
        </w:rPr>
        <w:t xml:space="preserve"> Operations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>.</w:t>
      </w:r>
    </w:p>
    <w:p w14:paraId="0DA851F8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6BB8F7E1" w14:textId="77777777" w:rsidR="006E5BB4" w:rsidRDefault="00E6207F" w:rsidP="00E6207F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a)Create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coloured Login page for your application.    20  </w:t>
      </w:r>
    </w:p>
    <w:p w14:paraId="0D5D42DB" w14:textId="510BB15F" w:rsidR="00E6207F" w:rsidRPr="00324575" w:rsidRDefault="006E5BB4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48A05E2E" wp14:editId="322494CA">
            <wp:extent cx="5943600" cy="3009265"/>
            <wp:effectExtent l="0" t="0" r="0" b="635"/>
            <wp:docPr id="5458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8854" name="Picture 5458988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F">
        <w:rPr>
          <w:rFonts w:ascii="Courier New" w:hAnsi="Courier New" w:cs="Courier New"/>
          <w:sz w:val="26"/>
          <w:szCs w:val="26"/>
        </w:rPr>
        <w:t xml:space="preserve">                  </w:t>
      </w:r>
    </w:p>
    <w:p w14:paraId="4DDA8208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2BA67B45" w14:textId="77777777" w:rsidR="006E5BB4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b) Display a success message on a new Page with the user name maintained in session using Cookies</w:t>
      </w:r>
      <w:r w:rsidRPr="00324575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              20   </w:t>
      </w:r>
    </w:p>
    <w:p w14:paraId="52BB48C4" w14:textId="17C133C6" w:rsidR="00E6207F" w:rsidRDefault="006E5BB4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22683B7C" wp14:editId="55A86232">
            <wp:extent cx="5943600" cy="2148205"/>
            <wp:effectExtent l="0" t="0" r="0" b="4445"/>
            <wp:docPr id="96865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58086" name="Picture 9686580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69EC019A" wp14:editId="24EAAF3A">
            <wp:extent cx="5943600" cy="2607310"/>
            <wp:effectExtent l="0" t="0" r="0" b="2540"/>
            <wp:docPr id="87683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313" name="Picture 87683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F">
        <w:rPr>
          <w:rFonts w:ascii="Courier New" w:hAnsi="Courier New" w:cs="Courier New"/>
          <w:sz w:val="26"/>
          <w:szCs w:val="26"/>
        </w:rPr>
        <w:t xml:space="preserve">                                                                                      </w:t>
      </w:r>
    </w:p>
    <w:p w14:paraId="75E37B90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74A4C8EF" w14:textId="77777777" w:rsidR="006E5BB4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</w:t>
      </w:r>
      <w:r w:rsidRPr="00324575">
        <w:rPr>
          <w:rFonts w:ascii="Courier New" w:hAnsi="Courier New" w:cs="Courier New"/>
          <w:sz w:val="26"/>
          <w:szCs w:val="26"/>
        </w:rPr>
        <w:t xml:space="preserve">) </w:t>
      </w:r>
      <w:r>
        <w:rPr>
          <w:rFonts w:ascii="Courier New" w:hAnsi="Courier New" w:cs="Courier New"/>
          <w:sz w:val="26"/>
          <w:szCs w:val="26"/>
        </w:rPr>
        <w:t>Display a success message on a new Page with the user name maintained in session using Hidden Form Field</w:t>
      </w:r>
      <w:r w:rsidRPr="00324575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    20  </w:t>
      </w:r>
    </w:p>
    <w:p w14:paraId="330846E3" w14:textId="6488C63E" w:rsidR="00E6207F" w:rsidRPr="00324575" w:rsidRDefault="006E5BB4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0CE3BA19" wp14:editId="057A6937">
            <wp:extent cx="5943600" cy="2052320"/>
            <wp:effectExtent l="0" t="0" r="0" b="5080"/>
            <wp:docPr id="2059109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9110" name="Picture 20591091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6E2A23E5" wp14:editId="44230778">
            <wp:extent cx="5943600" cy="1875790"/>
            <wp:effectExtent l="0" t="0" r="0" b="0"/>
            <wp:docPr id="2007775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5199" name="Picture 20077751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F">
        <w:rPr>
          <w:rFonts w:ascii="Courier New" w:hAnsi="Courier New" w:cs="Courier New"/>
          <w:sz w:val="26"/>
          <w:szCs w:val="26"/>
        </w:rPr>
        <w:t xml:space="preserve">                               </w:t>
      </w:r>
    </w:p>
    <w:p w14:paraId="5F944ACE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5706A098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d</w:t>
      </w:r>
      <w:r w:rsidRPr="00324575">
        <w:rPr>
          <w:rFonts w:ascii="Courier New" w:hAnsi="Courier New" w:cs="Courier New"/>
          <w:sz w:val="26"/>
          <w:szCs w:val="26"/>
        </w:rPr>
        <w:t>)</w:t>
      </w:r>
      <w:r w:rsidRPr="007F05C1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Display a success message on a new Page with the user name maintained in session using URL Rewriting</w:t>
      </w:r>
      <w:r w:rsidRPr="00324575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        20</w:t>
      </w:r>
    </w:p>
    <w:p w14:paraId="203DD59B" w14:textId="577464A4" w:rsidR="006E5BB4" w:rsidRPr="00324575" w:rsidRDefault="006E5BB4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14150AA7" wp14:editId="63A4C36A">
            <wp:extent cx="5943600" cy="1715135"/>
            <wp:effectExtent l="0" t="0" r="0" b="0"/>
            <wp:docPr id="10156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629" name="Picture 101566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2745DC18" wp14:editId="183C12AF">
            <wp:extent cx="5943600" cy="1746250"/>
            <wp:effectExtent l="0" t="0" r="0" b="6350"/>
            <wp:docPr id="397427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7931" name="Picture 3974279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64E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</w:p>
    <w:p w14:paraId="107E40BF" w14:textId="77777777" w:rsidR="006E5BB4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</w:t>
      </w:r>
      <w:r w:rsidRPr="00324575">
        <w:rPr>
          <w:rFonts w:ascii="Courier New" w:hAnsi="Courier New" w:cs="Courier New"/>
          <w:sz w:val="26"/>
          <w:szCs w:val="26"/>
        </w:rPr>
        <w:t>)</w:t>
      </w:r>
      <w:r w:rsidRPr="007F05C1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Display a success message on a new Page with the user name maintained in session using </w:t>
      </w:r>
      <w:proofErr w:type="spellStart"/>
      <w:r>
        <w:rPr>
          <w:rFonts w:ascii="Courier New" w:hAnsi="Courier New" w:cs="Courier New"/>
          <w:sz w:val="26"/>
          <w:szCs w:val="26"/>
        </w:rPr>
        <w:t>HTTPSession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          20   </w:t>
      </w:r>
    </w:p>
    <w:p w14:paraId="5A036511" w14:textId="5F430B3F" w:rsidR="00E6207F" w:rsidRPr="00324575" w:rsidRDefault="006E5BB4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0F7AA8DF" wp14:editId="4B715EAA">
            <wp:extent cx="5943600" cy="2554605"/>
            <wp:effectExtent l="0" t="0" r="0" b="0"/>
            <wp:docPr id="518369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9607" name="Picture 5183696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2A1359C3" wp14:editId="57497BFE">
            <wp:extent cx="5943600" cy="2065020"/>
            <wp:effectExtent l="0" t="0" r="0" b="0"/>
            <wp:docPr id="244481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1796" name="Picture 24448179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7F">
        <w:rPr>
          <w:rFonts w:ascii="Courier New" w:hAnsi="Courier New" w:cs="Courier New"/>
          <w:sz w:val="26"/>
          <w:szCs w:val="26"/>
        </w:rPr>
        <w:t xml:space="preserve">           </w:t>
      </w:r>
    </w:p>
    <w:p w14:paraId="4F4928FF" w14:textId="77777777" w:rsidR="00E6207F" w:rsidRDefault="00E6207F" w:rsidP="00E6207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            </w:t>
      </w:r>
    </w:p>
    <w:sectPr w:rsidR="00E6207F" w:rsidSect="00194441">
      <w:headerReference w:type="default" r:id="rId17"/>
      <w:footerReference w:type="default" r:id="rId18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1F46" w14:textId="77777777" w:rsidR="00B57D77" w:rsidRDefault="00B57D77" w:rsidP="00554A73">
      <w:r>
        <w:separator/>
      </w:r>
    </w:p>
  </w:endnote>
  <w:endnote w:type="continuationSeparator" w:id="0">
    <w:p w14:paraId="4F4B5BEB" w14:textId="77777777" w:rsidR="00B57D77" w:rsidRDefault="00B57D77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23898B13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15EF973C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6EA92D2B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DE0D" w14:textId="77777777" w:rsidR="00B57D77" w:rsidRDefault="00B57D77" w:rsidP="00554A73">
      <w:r>
        <w:separator/>
      </w:r>
    </w:p>
  </w:footnote>
  <w:footnote w:type="continuationSeparator" w:id="0">
    <w:p w14:paraId="6A1F6005" w14:textId="77777777" w:rsidR="00B57D77" w:rsidRDefault="00B57D77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739"/>
    </w:tblGrid>
    <w:tr w:rsidR="00554A73" w14:paraId="27198255" w14:textId="77777777" w:rsidTr="00194441">
      <w:trPr>
        <w:trHeight w:val="897"/>
      </w:trPr>
      <w:tc>
        <w:tcPr>
          <w:tcW w:w="4788" w:type="dxa"/>
        </w:tcPr>
        <w:p w14:paraId="12FB81EC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CC567E3" wp14:editId="4C2F5511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5B4036A" w14:textId="311797F1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A93335">
            <w:rPr>
              <w:i/>
              <w:sz w:val="32"/>
              <w:szCs w:val="32"/>
            </w:rPr>
            <w:t>_4464_</w:t>
          </w:r>
          <w:r w:rsidR="00130D94">
            <w:rPr>
              <w:i/>
              <w:sz w:val="32"/>
              <w:szCs w:val="32"/>
            </w:rPr>
            <w:t>3</w:t>
          </w:r>
          <w:r w:rsidR="00FC0959">
            <w:rPr>
              <w:i/>
              <w:sz w:val="32"/>
              <w:szCs w:val="32"/>
            </w:rPr>
            <w:t>_</w:t>
          </w:r>
          <w:r w:rsidR="000F5969">
            <w:rPr>
              <w:i/>
              <w:sz w:val="32"/>
              <w:szCs w:val="32"/>
            </w:rPr>
            <w:t>Summer</w:t>
          </w:r>
          <w:r w:rsidR="00FC0959">
            <w:rPr>
              <w:i/>
              <w:sz w:val="32"/>
              <w:szCs w:val="32"/>
            </w:rPr>
            <w:t>_202</w:t>
          </w:r>
          <w:r w:rsidR="000F5969">
            <w:rPr>
              <w:i/>
              <w:sz w:val="32"/>
              <w:szCs w:val="32"/>
            </w:rPr>
            <w:t>3</w:t>
          </w:r>
        </w:p>
        <w:p w14:paraId="75F3DAB0" w14:textId="5BBF812E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536399">
            <w:rPr>
              <w:i/>
              <w:sz w:val="32"/>
              <w:szCs w:val="32"/>
            </w:rPr>
            <w:t xml:space="preserve"> Java E</w:t>
          </w:r>
          <w:r w:rsidR="008A716B">
            <w:rPr>
              <w:i/>
              <w:sz w:val="32"/>
              <w:szCs w:val="32"/>
            </w:rPr>
            <w:t>E</w:t>
          </w:r>
        </w:p>
      </w:tc>
    </w:tr>
  </w:tbl>
  <w:p w14:paraId="18A9BC0A" w14:textId="77777777" w:rsidR="00554A73" w:rsidRDefault="00554A73">
    <w:pPr>
      <w:pStyle w:val="Header"/>
    </w:pPr>
  </w:p>
  <w:p w14:paraId="429F9836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04660">
    <w:abstractNumId w:val="4"/>
  </w:num>
  <w:num w:numId="2" w16cid:durableId="195309881">
    <w:abstractNumId w:val="2"/>
  </w:num>
  <w:num w:numId="3" w16cid:durableId="1318613927">
    <w:abstractNumId w:val="5"/>
  </w:num>
  <w:num w:numId="4" w16cid:durableId="489295672">
    <w:abstractNumId w:val="1"/>
  </w:num>
  <w:num w:numId="5" w16cid:durableId="1582131270">
    <w:abstractNumId w:val="8"/>
  </w:num>
  <w:num w:numId="6" w16cid:durableId="977959841">
    <w:abstractNumId w:val="7"/>
  </w:num>
  <w:num w:numId="7" w16cid:durableId="335349360">
    <w:abstractNumId w:val="6"/>
  </w:num>
  <w:num w:numId="8" w16cid:durableId="791361839">
    <w:abstractNumId w:val="0"/>
  </w:num>
  <w:num w:numId="9" w16cid:durableId="1938831652">
    <w:abstractNumId w:val="9"/>
  </w:num>
  <w:num w:numId="10" w16cid:durableId="154023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19E"/>
    <w:rsid w:val="00020A16"/>
    <w:rsid w:val="000210E1"/>
    <w:rsid w:val="00024A76"/>
    <w:rsid w:val="00037659"/>
    <w:rsid w:val="00061926"/>
    <w:rsid w:val="00066D7D"/>
    <w:rsid w:val="000B585C"/>
    <w:rsid w:val="000D398F"/>
    <w:rsid w:val="000E2B86"/>
    <w:rsid w:val="000E5198"/>
    <w:rsid w:val="000F5969"/>
    <w:rsid w:val="00101AE5"/>
    <w:rsid w:val="00130D94"/>
    <w:rsid w:val="001325A6"/>
    <w:rsid w:val="00136A39"/>
    <w:rsid w:val="00142B99"/>
    <w:rsid w:val="001454BE"/>
    <w:rsid w:val="0015256C"/>
    <w:rsid w:val="00154BA5"/>
    <w:rsid w:val="00194441"/>
    <w:rsid w:val="001A546A"/>
    <w:rsid w:val="001A5566"/>
    <w:rsid w:val="001B727B"/>
    <w:rsid w:val="001C6B85"/>
    <w:rsid w:val="001D2111"/>
    <w:rsid w:val="001D264A"/>
    <w:rsid w:val="001D4016"/>
    <w:rsid w:val="001E4C0E"/>
    <w:rsid w:val="001E6029"/>
    <w:rsid w:val="001F515A"/>
    <w:rsid w:val="00234C2E"/>
    <w:rsid w:val="00234CD4"/>
    <w:rsid w:val="0023508E"/>
    <w:rsid w:val="0024398B"/>
    <w:rsid w:val="00265247"/>
    <w:rsid w:val="00270CB0"/>
    <w:rsid w:val="00282C34"/>
    <w:rsid w:val="00297EF1"/>
    <w:rsid w:val="002A5995"/>
    <w:rsid w:val="002A665F"/>
    <w:rsid w:val="002B2D1F"/>
    <w:rsid w:val="002C3660"/>
    <w:rsid w:val="00304A37"/>
    <w:rsid w:val="00316028"/>
    <w:rsid w:val="003A2BFA"/>
    <w:rsid w:val="003A63C3"/>
    <w:rsid w:val="003B2E70"/>
    <w:rsid w:val="003B6A75"/>
    <w:rsid w:val="00411FDF"/>
    <w:rsid w:val="004308B6"/>
    <w:rsid w:val="00435BD3"/>
    <w:rsid w:val="0043751A"/>
    <w:rsid w:val="00444363"/>
    <w:rsid w:val="00450434"/>
    <w:rsid w:val="004862EA"/>
    <w:rsid w:val="004B32C7"/>
    <w:rsid w:val="004D7192"/>
    <w:rsid w:val="004E007E"/>
    <w:rsid w:val="004E6FE7"/>
    <w:rsid w:val="004F2B9C"/>
    <w:rsid w:val="005211E0"/>
    <w:rsid w:val="0052554C"/>
    <w:rsid w:val="005270E2"/>
    <w:rsid w:val="00536399"/>
    <w:rsid w:val="00554A73"/>
    <w:rsid w:val="00567A14"/>
    <w:rsid w:val="0057686A"/>
    <w:rsid w:val="00592713"/>
    <w:rsid w:val="005A75F8"/>
    <w:rsid w:val="005B0B00"/>
    <w:rsid w:val="005C0E99"/>
    <w:rsid w:val="005C729D"/>
    <w:rsid w:val="005D7755"/>
    <w:rsid w:val="005E0EA8"/>
    <w:rsid w:val="0061226E"/>
    <w:rsid w:val="00662E85"/>
    <w:rsid w:val="00677E4C"/>
    <w:rsid w:val="00686AC8"/>
    <w:rsid w:val="00692277"/>
    <w:rsid w:val="006C17BF"/>
    <w:rsid w:val="006E5BB4"/>
    <w:rsid w:val="006E66F8"/>
    <w:rsid w:val="00705450"/>
    <w:rsid w:val="00732B5E"/>
    <w:rsid w:val="00734CC4"/>
    <w:rsid w:val="00741E97"/>
    <w:rsid w:val="00762CE2"/>
    <w:rsid w:val="00781173"/>
    <w:rsid w:val="0079052F"/>
    <w:rsid w:val="007C3D98"/>
    <w:rsid w:val="007E0EBA"/>
    <w:rsid w:val="007E225A"/>
    <w:rsid w:val="007F4B79"/>
    <w:rsid w:val="00804240"/>
    <w:rsid w:val="00814A35"/>
    <w:rsid w:val="00825531"/>
    <w:rsid w:val="00832B69"/>
    <w:rsid w:val="0084132E"/>
    <w:rsid w:val="008456B2"/>
    <w:rsid w:val="00851A5E"/>
    <w:rsid w:val="008912E9"/>
    <w:rsid w:val="008A490D"/>
    <w:rsid w:val="008A716B"/>
    <w:rsid w:val="008E4A7B"/>
    <w:rsid w:val="008F35F5"/>
    <w:rsid w:val="008F43C0"/>
    <w:rsid w:val="00907AF5"/>
    <w:rsid w:val="00941654"/>
    <w:rsid w:val="00972494"/>
    <w:rsid w:val="0098711D"/>
    <w:rsid w:val="009A0F8C"/>
    <w:rsid w:val="009A159C"/>
    <w:rsid w:val="009B5945"/>
    <w:rsid w:val="009C5B4B"/>
    <w:rsid w:val="009D3018"/>
    <w:rsid w:val="009F35DF"/>
    <w:rsid w:val="009F37D9"/>
    <w:rsid w:val="00A004F1"/>
    <w:rsid w:val="00A04B8E"/>
    <w:rsid w:val="00A04CDE"/>
    <w:rsid w:val="00A21B3F"/>
    <w:rsid w:val="00A54165"/>
    <w:rsid w:val="00A6656E"/>
    <w:rsid w:val="00A93335"/>
    <w:rsid w:val="00AE6DE1"/>
    <w:rsid w:val="00AF0074"/>
    <w:rsid w:val="00B2413F"/>
    <w:rsid w:val="00B34B9C"/>
    <w:rsid w:val="00B57D77"/>
    <w:rsid w:val="00B642AA"/>
    <w:rsid w:val="00B82241"/>
    <w:rsid w:val="00BC5C1A"/>
    <w:rsid w:val="00C30DAA"/>
    <w:rsid w:val="00C33CF9"/>
    <w:rsid w:val="00C341C2"/>
    <w:rsid w:val="00C6625E"/>
    <w:rsid w:val="00C670EF"/>
    <w:rsid w:val="00C8348E"/>
    <w:rsid w:val="00C93470"/>
    <w:rsid w:val="00CB0C06"/>
    <w:rsid w:val="00CB4304"/>
    <w:rsid w:val="00CB4C2C"/>
    <w:rsid w:val="00CC2B8B"/>
    <w:rsid w:val="00CD3A87"/>
    <w:rsid w:val="00CE0DFC"/>
    <w:rsid w:val="00D00484"/>
    <w:rsid w:val="00D02040"/>
    <w:rsid w:val="00D30DE1"/>
    <w:rsid w:val="00D3568C"/>
    <w:rsid w:val="00D43696"/>
    <w:rsid w:val="00D86569"/>
    <w:rsid w:val="00D9747F"/>
    <w:rsid w:val="00DE2C24"/>
    <w:rsid w:val="00DE3031"/>
    <w:rsid w:val="00DF0C8D"/>
    <w:rsid w:val="00E11A1E"/>
    <w:rsid w:val="00E222FD"/>
    <w:rsid w:val="00E2700C"/>
    <w:rsid w:val="00E30205"/>
    <w:rsid w:val="00E3374B"/>
    <w:rsid w:val="00E40C33"/>
    <w:rsid w:val="00E54118"/>
    <w:rsid w:val="00E6207F"/>
    <w:rsid w:val="00E87BC5"/>
    <w:rsid w:val="00EE6E87"/>
    <w:rsid w:val="00F01456"/>
    <w:rsid w:val="00F044C8"/>
    <w:rsid w:val="00F0611A"/>
    <w:rsid w:val="00F27CBF"/>
    <w:rsid w:val="00F572A2"/>
    <w:rsid w:val="00F61A42"/>
    <w:rsid w:val="00F71689"/>
    <w:rsid w:val="00F721AA"/>
    <w:rsid w:val="00F805EF"/>
    <w:rsid w:val="00F9651A"/>
    <w:rsid w:val="00FC0959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4A1F3"/>
  <w15:docId w15:val="{02F75FC8-60D3-473A-874A-F89116CD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paragraph" w:customStyle="1" w:styleId="msonormal0">
    <w:name w:val="msonormal"/>
    <w:basedOn w:val="Normal"/>
    <w:uiPriority w:val="99"/>
    <w:rsid w:val="00D436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C9A91-506E-4281-B5BB-10DBCAD5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neelesh maharjan</cp:lastModifiedBy>
  <cp:revision>2</cp:revision>
  <cp:lastPrinted>2019-01-29T21:20:00Z</cp:lastPrinted>
  <dcterms:created xsi:type="dcterms:W3CDTF">2023-08-12T06:03:00Z</dcterms:created>
  <dcterms:modified xsi:type="dcterms:W3CDTF">2023-08-12T06:03:00Z</dcterms:modified>
</cp:coreProperties>
</file>